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3FA" w:rsidRPr="00465606" w:rsidRDefault="00A76E5A" w:rsidP="00313DEB">
      <w:pPr>
        <w:jc w:val="center"/>
        <w:rPr>
          <w:rFonts w:ascii="Arial" w:hAnsi="Arial" w:cs="Arial"/>
          <w:b/>
          <w:color w:val="BE3A3A" w:themeColor="accent4"/>
          <w:sz w:val="48"/>
          <w:szCs w:val="48"/>
        </w:rPr>
      </w:pPr>
      <w:r>
        <w:rPr>
          <w:rFonts w:ascii="Arial" w:hAnsi="Arial" w:cs="Arial"/>
          <w:b/>
          <w:color w:val="BE3A3A" w:themeColor="accent4"/>
          <w:sz w:val="48"/>
          <w:szCs w:val="48"/>
        </w:rPr>
        <w:t>Automated Library Management System</w:t>
      </w:r>
    </w:p>
    <w:p w:rsidR="005C23DF" w:rsidRPr="006F4E91" w:rsidRDefault="005C23DF" w:rsidP="005C23DF">
      <w:pPr>
        <w:rPr>
          <w:rFonts w:ascii="Arial" w:hAnsi="Arial" w:cs="Arial"/>
          <w:b/>
          <w:color w:val="BE3A3A" w:themeColor="accent4"/>
          <w:sz w:val="28"/>
        </w:rPr>
      </w:pPr>
      <w:r w:rsidRPr="006F4E91">
        <w:rPr>
          <w:rFonts w:ascii="Arial" w:hAnsi="Arial" w:cs="Arial"/>
          <w:b/>
          <w:color w:val="BE3A3A" w:themeColor="accent4"/>
          <w:sz w:val="28"/>
        </w:rPr>
        <w:t>Brief History:</w:t>
      </w:r>
    </w:p>
    <w:p w:rsidR="00CB5382" w:rsidRDefault="00313DEB" w:rsidP="00313DEB">
      <w:pPr>
        <w:pStyle w:val="MSBody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313DEB">
        <w:rPr>
          <w:b/>
          <w:sz w:val="24"/>
          <w:szCs w:val="24"/>
        </w:rPr>
        <w:t>Om Book Library</w:t>
      </w:r>
      <w:r w:rsidR="00E135F8">
        <w:rPr>
          <w:sz w:val="24"/>
          <w:szCs w:val="24"/>
        </w:rPr>
        <w:t xml:space="preserve"> is managing their</w:t>
      </w:r>
      <w:r>
        <w:rPr>
          <w:sz w:val="24"/>
          <w:szCs w:val="24"/>
        </w:rPr>
        <w:t xml:space="preserve"> day to day tasks manua</w:t>
      </w:r>
      <w:r w:rsidR="004070DE">
        <w:rPr>
          <w:sz w:val="24"/>
          <w:szCs w:val="24"/>
        </w:rPr>
        <w:t>lly. T</w:t>
      </w:r>
      <w:r>
        <w:rPr>
          <w:sz w:val="24"/>
          <w:szCs w:val="24"/>
        </w:rPr>
        <w:t xml:space="preserve">hey want to </w:t>
      </w:r>
      <w:r w:rsidR="00F4035A">
        <w:rPr>
          <w:sz w:val="24"/>
          <w:szCs w:val="24"/>
        </w:rPr>
        <w:t>automate</w:t>
      </w:r>
      <w:r>
        <w:rPr>
          <w:sz w:val="24"/>
          <w:szCs w:val="24"/>
        </w:rPr>
        <w:t xml:space="preserve"> their tasks</w:t>
      </w:r>
      <w:r w:rsidR="004070DE">
        <w:rPr>
          <w:sz w:val="24"/>
          <w:szCs w:val="24"/>
        </w:rPr>
        <w:t xml:space="preserve"> due to heavy workload</w:t>
      </w:r>
      <w:r>
        <w:rPr>
          <w:sz w:val="24"/>
          <w:szCs w:val="24"/>
        </w:rPr>
        <w:t xml:space="preserve">. </w:t>
      </w:r>
      <w:r w:rsidRPr="00313DEB">
        <w:rPr>
          <w:sz w:val="24"/>
          <w:szCs w:val="24"/>
        </w:rPr>
        <w:t xml:space="preserve">The </w:t>
      </w:r>
      <w:r w:rsidR="00F4035A">
        <w:rPr>
          <w:sz w:val="24"/>
          <w:szCs w:val="24"/>
        </w:rPr>
        <w:t xml:space="preserve">main tasks </w:t>
      </w:r>
      <w:r w:rsidR="000373CB">
        <w:rPr>
          <w:sz w:val="24"/>
          <w:szCs w:val="24"/>
        </w:rPr>
        <w:t>are</w:t>
      </w:r>
      <w:r w:rsidRPr="00313DEB">
        <w:rPr>
          <w:sz w:val="24"/>
          <w:szCs w:val="24"/>
        </w:rPr>
        <w:t xml:space="preserve"> borrowing </w:t>
      </w:r>
      <w:r w:rsidR="003F1D3B">
        <w:rPr>
          <w:sz w:val="24"/>
          <w:szCs w:val="24"/>
        </w:rPr>
        <w:t xml:space="preserve">and </w:t>
      </w:r>
      <w:r w:rsidRPr="00313DEB">
        <w:rPr>
          <w:sz w:val="24"/>
          <w:szCs w:val="24"/>
        </w:rPr>
        <w:t>returning books</w:t>
      </w:r>
      <w:r w:rsidR="00D53819">
        <w:rPr>
          <w:sz w:val="24"/>
          <w:szCs w:val="24"/>
        </w:rPr>
        <w:t xml:space="preserve">, </w:t>
      </w:r>
      <w:r w:rsidRPr="00313DEB">
        <w:rPr>
          <w:sz w:val="24"/>
          <w:szCs w:val="24"/>
        </w:rPr>
        <w:t>searching the available books in the Library</w:t>
      </w:r>
      <w:r w:rsidR="00CB5382">
        <w:rPr>
          <w:sz w:val="24"/>
          <w:szCs w:val="24"/>
        </w:rPr>
        <w:t>.</w:t>
      </w:r>
    </w:p>
    <w:p w:rsidR="00313DEB" w:rsidRPr="00313DEB" w:rsidRDefault="00CB5382" w:rsidP="00313DEB">
      <w:pPr>
        <w:pStyle w:val="MSBody"/>
        <w:rPr>
          <w:sz w:val="24"/>
          <w:szCs w:val="24"/>
        </w:rPr>
      </w:pPr>
      <w:r>
        <w:rPr>
          <w:sz w:val="24"/>
          <w:szCs w:val="24"/>
        </w:rPr>
        <w:t>The objective is to develop the we</w:t>
      </w:r>
      <w:r w:rsidR="003A71AF">
        <w:rPr>
          <w:sz w:val="24"/>
          <w:szCs w:val="24"/>
        </w:rPr>
        <w:t>b</w:t>
      </w:r>
      <w:r>
        <w:rPr>
          <w:sz w:val="24"/>
          <w:szCs w:val="24"/>
        </w:rPr>
        <w:t xml:space="preserve"> based application so</w:t>
      </w:r>
      <w:r w:rsidR="00733F5B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it </w:t>
      </w:r>
      <w:r w:rsidR="003A71AF">
        <w:rPr>
          <w:sz w:val="24"/>
          <w:szCs w:val="24"/>
        </w:rPr>
        <w:t xml:space="preserve">can </w:t>
      </w:r>
      <w:r w:rsidR="00313DEB" w:rsidRPr="00313DEB">
        <w:rPr>
          <w:sz w:val="24"/>
          <w:szCs w:val="24"/>
        </w:rPr>
        <w:t>be acces</w:t>
      </w:r>
      <w:r>
        <w:rPr>
          <w:sz w:val="24"/>
          <w:szCs w:val="24"/>
        </w:rPr>
        <w:t>sible from anywhere and anytime</w:t>
      </w:r>
      <w:r w:rsidR="00313DEB" w:rsidRPr="00313DEB">
        <w:rPr>
          <w:sz w:val="24"/>
          <w:szCs w:val="24"/>
        </w:rPr>
        <w:t xml:space="preserve">. </w:t>
      </w:r>
      <w:r w:rsidR="002E33A3">
        <w:rPr>
          <w:sz w:val="24"/>
          <w:szCs w:val="24"/>
        </w:rPr>
        <w:t xml:space="preserve">All the services can be availed by the registered </w:t>
      </w:r>
      <w:r w:rsidR="00313DEB" w:rsidRPr="00313DEB">
        <w:rPr>
          <w:sz w:val="24"/>
          <w:szCs w:val="24"/>
        </w:rPr>
        <w:t xml:space="preserve">members </w:t>
      </w:r>
      <w:r w:rsidR="00296CE8">
        <w:rPr>
          <w:sz w:val="24"/>
          <w:szCs w:val="24"/>
        </w:rPr>
        <w:t xml:space="preserve">only </w:t>
      </w:r>
      <w:r w:rsidR="00313DEB" w:rsidRPr="00313DEB">
        <w:rPr>
          <w:sz w:val="24"/>
          <w:szCs w:val="24"/>
        </w:rPr>
        <w:t>who may be students or professors</w:t>
      </w:r>
      <w:r w:rsidR="00850D2E">
        <w:rPr>
          <w:sz w:val="24"/>
          <w:szCs w:val="24"/>
        </w:rPr>
        <w:t xml:space="preserve">, </w:t>
      </w:r>
      <w:r w:rsidR="000C5C3E">
        <w:rPr>
          <w:sz w:val="24"/>
          <w:szCs w:val="24"/>
        </w:rPr>
        <w:t>they</w:t>
      </w:r>
      <w:r w:rsidR="00850D2E">
        <w:rPr>
          <w:sz w:val="24"/>
          <w:szCs w:val="24"/>
        </w:rPr>
        <w:t xml:space="preserve"> will </w:t>
      </w:r>
      <w:r w:rsidR="00313DEB" w:rsidRPr="00313DEB">
        <w:rPr>
          <w:sz w:val="24"/>
          <w:szCs w:val="24"/>
        </w:rPr>
        <w:t>check the availability of the books and borrow the books, and by the librarian to update the databases.</w:t>
      </w:r>
    </w:p>
    <w:p w:rsidR="00D61618" w:rsidRPr="009A45B5" w:rsidRDefault="00D61618" w:rsidP="009A45B5">
      <w:pPr>
        <w:rPr>
          <w:rFonts w:ascii="Arial" w:hAnsi="Arial" w:cs="Arial"/>
          <w:b/>
          <w:color w:val="BE3A3A" w:themeColor="accent4"/>
          <w:sz w:val="28"/>
        </w:rPr>
      </w:pPr>
      <w:r w:rsidRPr="009A45B5">
        <w:rPr>
          <w:rFonts w:ascii="Arial" w:hAnsi="Arial" w:cs="Arial"/>
          <w:b/>
          <w:color w:val="BE3A3A" w:themeColor="accent4"/>
          <w:sz w:val="28"/>
        </w:rPr>
        <w:t>Business Rules</w:t>
      </w:r>
    </w:p>
    <w:p w:rsidR="00D72219" w:rsidRPr="00D72219" w:rsidRDefault="00D61618" w:rsidP="00EF1256">
      <w:pPr>
        <w:pStyle w:val="MSHeadings"/>
        <w:numPr>
          <w:ilvl w:val="0"/>
          <w:numId w:val="17"/>
        </w:numPr>
        <w:spacing w:before="240" w:after="0" w:line="240" w:lineRule="auto"/>
        <w:rPr>
          <w:sz w:val="24"/>
          <w:szCs w:val="24"/>
        </w:rPr>
      </w:pPr>
      <w:r w:rsidRPr="00D72219">
        <w:rPr>
          <w:b w:val="0"/>
          <w:color w:val="auto"/>
          <w:sz w:val="24"/>
          <w:szCs w:val="24"/>
        </w:rPr>
        <w:t>Two users can operat</w:t>
      </w:r>
      <w:r w:rsidR="00A16C36" w:rsidRPr="00D72219">
        <w:rPr>
          <w:b w:val="0"/>
          <w:color w:val="auto"/>
          <w:sz w:val="24"/>
          <w:szCs w:val="24"/>
        </w:rPr>
        <w:t xml:space="preserve">e the system. Customer and </w:t>
      </w:r>
      <w:r w:rsidR="000C58C6" w:rsidRPr="00D72219">
        <w:rPr>
          <w:color w:val="auto"/>
          <w:sz w:val="24"/>
          <w:szCs w:val="24"/>
        </w:rPr>
        <w:t>Admin (</w:t>
      </w:r>
      <w:r w:rsidR="00A16C36" w:rsidRPr="00D72219">
        <w:rPr>
          <w:b w:val="0"/>
          <w:color w:val="auto"/>
          <w:sz w:val="24"/>
          <w:szCs w:val="24"/>
        </w:rPr>
        <w:t>Librarian</w:t>
      </w:r>
      <w:r w:rsidR="001D7B10" w:rsidRPr="00D72219">
        <w:rPr>
          <w:color w:val="auto"/>
          <w:sz w:val="24"/>
          <w:szCs w:val="24"/>
        </w:rPr>
        <w:t>)</w:t>
      </w:r>
      <w:r w:rsidRPr="00D72219">
        <w:rPr>
          <w:b w:val="0"/>
          <w:color w:val="auto"/>
          <w:sz w:val="24"/>
          <w:szCs w:val="24"/>
        </w:rPr>
        <w:t xml:space="preserve">. </w:t>
      </w:r>
      <w:r w:rsidR="00B17DAA" w:rsidRPr="00D72219">
        <w:rPr>
          <w:color w:val="auto"/>
          <w:sz w:val="24"/>
          <w:szCs w:val="24"/>
        </w:rPr>
        <w:t>Admin</w:t>
      </w:r>
      <w:r w:rsidRPr="00D72219">
        <w:rPr>
          <w:b w:val="0"/>
          <w:color w:val="auto"/>
          <w:sz w:val="24"/>
          <w:szCs w:val="24"/>
        </w:rPr>
        <w:t xml:space="preserve"> will be </w:t>
      </w:r>
      <w:r w:rsidR="006733B3" w:rsidRPr="00D72219">
        <w:rPr>
          <w:b w:val="0"/>
          <w:color w:val="auto"/>
          <w:sz w:val="24"/>
          <w:szCs w:val="24"/>
        </w:rPr>
        <w:t>Librarian</w:t>
      </w:r>
      <w:r w:rsidR="006733B3" w:rsidRPr="00D72219">
        <w:rPr>
          <w:color w:val="auto"/>
          <w:sz w:val="24"/>
          <w:szCs w:val="24"/>
        </w:rPr>
        <w:t xml:space="preserve"> </w:t>
      </w:r>
      <w:r w:rsidRPr="00D72219">
        <w:rPr>
          <w:b w:val="0"/>
          <w:color w:val="auto"/>
          <w:sz w:val="24"/>
          <w:szCs w:val="24"/>
        </w:rPr>
        <w:t>who will manage the website.</w:t>
      </w:r>
    </w:p>
    <w:p w:rsidR="000F3480" w:rsidRDefault="00035038" w:rsidP="00EF1256">
      <w:pPr>
        <w:pStyle w:val="MSHeadings"/>
        <w:numPr>
          <w:ilvl w:val="0"/>
          <w:numId w:val="17"/>
        </w:numPr>
        <w:spacing w:before="240" w:after="0" w:line="240" w:lineRule="auto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The new member</w:t>
      </w:r>
      <w:r w:rsidR="00313DEB" w:rsidRPr="00D72219">
        <w:rPr>
          <w:b w:val="0"/>
          <w:color w:val="auto"/>
          <w:sz w:val="24"/>
          <w:szCs w:val="24"/>
        </w:rPr>
        <w:t xml:space="preserve"> ha</w:t>
      </w:r>
      <w:r>
        <w:rPr>
          <w:b w:val="0"/>
          <w:color w:val="auto"/>
          <w:sz w:val="24"/>
          <w:szCs w:val="24"/>
        </w:rPr>
        <w:t>s</w:t>
      </w:r>
      <w:r w:rsidR="00313DEB" w:rsidRPr="00D72219">
        <w:rPr>
          <w:b w:val="0"/>
          <w:color w:val="auto"/>
          <w:sz w:val="24"/>
          <w:szCs w:val="24"/>
        </w:rPr>
        <w:t xml:space="preserve"> to register and pay one time membership fee amount.</w:t>
      </w:r>
    </w:p>
    <w:p w:rsidR="00313DEB" w:rsidRPr="00D72219" w:rsidRDefault="00313DEB" w:rsidP="00EF1256">
      <w:pPr>
        <w:pStyle w:val="MSHeadings"/>
        <w:numPr>
          <w:ilvl w:val="0"/>
          <w:numId w:val="17"/>
        </w:numPr>
        <w:spacing w:before="240" w:after="0" w:line="240" w:lineRule="auto"/>
        <w:rPr>
          <w:b w:val="0"/>
          <w:color w:val="auto"/>
          <w:sz w:val="24"/>
          <w:szCs w:val="24"/>
        </w:rPr>
      </w:pPr>
      <w:r w:rsidRPr="00D72219">
        <w:rPr>
          <w:b w:val="0"/>
          <w:color w:val="auto"/>
          <w:sz w:val="24"/>
          <w:szCs w:val="24"/>
        </w:rPr>
        <w:t xml:space="preserve">The payment can be done either through Credit Card, Debit Card, Net Banking, Check or Demand Draft. The 1st year annual fee is included in one time membership fee. </w:t>
      </w:r>
      <w:r w:rsidR="000F3480">
        <w:rPr>
          <w:b w:val="0"/>
          <w:color w:val="auto"/>
          <w:sz w:val="24"/>
          <w:szCs w:val="24"/>
        </w:rPr>
        <w:t>Keep all the transaction information in the datab</w:t>
      </w:r>
      <w:r w:rsidR="009461DC">
        <w:rPr>
          <w:b w:val="0"/>
          <w:color w:val="auto"/>
          <w:sz w:val="24"/>
          <w:szCs w:val="24"/>
        </w:rPr>
        <w:t>a</w:t>
      </w:r>
      <w:r w:rsidR="000F3480">
        <w:rPr>
          <w:b w:val="0"/>
          <w:color w:val="auto"/>
          <w:sz w:val="24"/>
          <w:szCs w:val="24"/>
        </w:rPr>
        <w:t>se.</w:t>
      </w:r>
      <w:bookmarkStart w:id="0" w:name="_GoBack"/>
      <w:bookmarkEnd w:id="0"/>
    </w:p>
    <w:p w:rsidR="00313DEB" w:rsidRPr="00F33EB6" w:rsidRDefault="00313DEB" w:rsidP="00D72219">
      <w:pPr>
        <w:pStyle w:val="MSHeadings"/>
        <w:numPr>
          <w:ilvl w:val="0"/>
          <w:numId w:val="17"/>
        </w:numPr>
        <w:spacing w:before="240" w:after="0" w:line="240" w:lineRule="auto"/>
        <w:rPr>
          <w:b w:val="0"/>
          <w:color w:val="auto"/>
          <w:sz w:val="24"/>
          <w:szCs w:val="24"/>
        </w:rPr>
      </w:pPr>
      <w:r w:rsidRPr="00D72219">
        <w:rPr>
          <w:b w:val="0"/>
          <w:color w:val="auto"/>
          <w:sz w:val="24"/>
          <w:szCs w:val="24"/>
        </w:rPr>
        <w:t xml:space="preserve">There </w:t>
      </w:r>
      <w:r w:rsidR="000C0553">
        <w:rPr>
          <w:b w:val="0"/>
          <w:color w:val="auto"/>
          <w:sz w:val="24"/>
          <w:szCs w:val="24"/>
        </w:rPr>
        <w:t xml:space="preserve">are </w:t>
      </w:r>
      <w:r w:rsidRPr="00D72219">
        <w:rPr>
          <w:b w:val="0"/>
          <w:color w:val="auto"/>
          <w:sz w:val="24"/>
          <w:szCs w:val="24"/>
        </w:rPr>
        <w:t>two kind</w:t>
      </w:r>
      <w:r w:rsidR="00892F26">
        <w:rPr>
          <w:b w:val="0"/>
          <w:color w:val="auto"/>
          <w:sz w:val="24"/>
          <w:szCs w:val="24"/>
        </w:rPr>
        <w:t>s</w:t>
      </w:r>
      <w:r w:rsidRPr="00D72219">
        <w:rPr>
          <w:b w:val="0"/>
          <w:color w:val="auto"/>
          <w:sz w:val="24"/>
          <w:szCs w:val="24"/>
        </w:rPr>
        <w:t xml:space="preserve"> of membership is available</w:t>
      </w:r>
      <w:r w:rsidRPr="00F33EB6">
        <w:rPr>
          <w:b w:val="0"/>
          <w:color w:val="auto"/>
          <w:sz w:val="24"/>
          <w:szCs w:val="24"/>
        </w:rPr>
        <w:t xml:space="preserve"> – Normal and Premium. The </w:t>
      </w:r>
      <w:r w:rsidR="00892F26">
        <w:rPr>
          <w:b w:val="0"/>
          <w:color w:val="auto"/>
          <w:sz w:val="24"/>
          <w:szCs w:val="24"/>
        </w:rPr>
        <w:t xml:space="preserve">fee for the normal </w:t>
      </w:r>
      <w:r w:rsidRPr="00F33EB6">
        <w:rPr>
          <w:b w:val="0"/>
          <w:color w:val="auto"/>
          <w:sz w:val="24"/>
          <w:szCs w:val="24"/>
        </w:rPr>
        <w:t xml:space="preserve">membership is </w:t>
      </w:r>
      <w:r w:rsidR="00595FDD">
        <w:rPr>
          <w:b w:val="0"/>
          <w:color w:val="auto"/>
          <w:sz w:val="24"/>
          <w:szCs w:val="24"/>
        </w:rPr>
        <w:t>INR</w:t>
      </w:r>
      <w:r w:rsidRPr="00F33EB6">
        <w:rPr>
          <w:b w:val="0"/>
          <w:color w:val="auto"/>
          <w:sz w:val="24"/>
          <w:szCs w:val="24"/>
        </w:rPr>
        <w:t>- 10</w:t>
      </w:r>
      <w:r w:rsidR="009245F0">
        <w:rPr>
          <w:b w:val="0"/>
          <w:color w:val="auto"/>
          <w:sz w:val="24"/>
          <w:szCs w:val="24"/>
        </w:rPr>
        <w:t>,</w:t>
      </w:r>
      <w:r w:rsidRPr="00F33EB6">
        <w:rPr>
          <w:b w:val="0"/>
          <w:color w:val="auto"/>
          <w:sz w:val="24"/>
          <w:szCs w:val="24"/>
        </w:rPr>
        <w:t xml:space="preserve">000/ and </w:t>
      </w:r>
      <w:r w:rsidR="000A3AA9">
        <w:rPr>
          <w:b w:val="0"/>
          <w:color w:val="auto"/>
          <w:sz w:val="24"/>
          <w:szCs w:val="24"/>
        </w:rPr>
        <w:t xml:space="preserve">for </w:t>
      </w:r>
      <w:r w:rsidRPr="00F33EB6">
        <w:rPr>
          <w:b w:val="0"/>
          <w:color w:val="auto"/>
          <w:sz w:val="24"/>
          <w:szCs w:val="24"/>
        </w:rPr>
        <w:t xml:space="preserve">Premium </w:t>
      </w:r>
      <w:r w:rsidR="000A3AA9">
        <w:rPr>
          <w:b w:val="0"/>
          <w:color w:val="auto"/>
          <w:sz w:val="24"/>
          <w:szCs w:val="24"/>
        </w:rPr>
        <w:t xml:space="preserve">user </w:t>
      </w:r>
      <w:r w:rsidR="00595FDD">
        <w:rPr>
          <w:b w:val="0"/>
          <w:color w:val="auto"/>
          <w:sz w:val="24"/>
          <w:szCs w:val="24"/>
        </w:rPr>
        <w:t>INR</w:t>
      </w:r>
      <w:r w:rsidR="007705EC">
        <w:rPr>
          <w:b w:val="0"/>
          <w:color w:val="auto"/>
          <w:sz w:val="24"/>
          <w:szCs w:val="24"/>
        </w:rPr>
        <w:t>- 20</w:t>
      </w:r>
      <w:r w:rsidR="009245F0">
        <w:rPr>
          <w:b w:val="0"/>
          <w:color w:val="auto"/>
          <w:sz w:val="24"/>
          <w:szCs w:val="24"/>
        </w:rPr>
        <w:t>,</w:t>
      </w:r>
      <w:r w:rsidRPr="00F33EB6">
        <w:rPr>
          <w:b w:val="0"/>
          <w:color w:val="auto"/>
          <w:sz w:val="24"/>
          <w:szCs w:val="24"/>
        </w:rPr>
        <w:t xml:space="preserve">000/. The annual fee is </w:t>
      </w:r>
      <w:r w:rsidR="00595FDD">
        <w:rPr>
          <w:b w:val="0"/>
          <w:color w:val="auto"/>
          <w:sz w:val="24"/>
          <w:szCs w:val="24"/>
        </w:rPr>
        <w:t>INR</w:t>
      </w:r>
      <w:r w:rsidRPr="00F33EB6">
        <w:rPr>
          <w:b w:val="0"/>
          <w:color w:val="auto"/>
          <w:sz w:val="24"/>
          <w:szCs w:val="24"/>
        </w:rPr>
        <w:t xml:space="preserve">- </w:t>
      </w:r>
      <w:r w:rsidR="008D0809">
        <w:rPr>
          <w:b w:val="0"/>
          <w:color w:val="auto"/>
          <w:sz w:val="24"/>
          <w:szCs w:val="24"/>
        </w:rPr>
        <w:t>2</w:t>
      </w:r>
      <w:r w:rsidR="001121BF">
        <w:rPr>
          <w:b w:val="0"/>
          <w:color w:val="auto"/>
          <w:sz w:val="24"/>
          <w:szCs w:val="24"/>
        </w:rPr>
        <w:t>,</w:t>
      </w:r>
      <w:r w:rsidRPr="00F33EB6">
        <w:rPr>
          <w:b w:val="0"/>
          <w:color w:val="auto"/>
          <w:sz w:val="24"/>
          <w:szCs w:val="24"/>
        </w:rPr>
        <w:t>000/ for both the members.</w:t>
      </w:r>
    </w:p>
    <w:p w:rsidR="00D3508D" w:rsidRDefault="00313DEB" w:rsidP="008F318C">
      <w:pPr>
        <w:pStyle w:val="MSBody"/>
        <w:numPr>
          <w:ilvl w:val="0"/>
          <w:numId w:val="17"/>
        </w:numPr>
        <w:rPr>
          <w:sz w:val="24"/>
          <w:szCs w:val="24"/>
        </w:rPr>
      </w:pPr>
      <w:r w:rsidRPr="00313DEB">
        <w:rPr>
          <w:sz w:val="24"/>
          <w:szCs w:val="24"/>
        </w:rPr>
        <w:t xml:space="preserve">Only two books can be issued to </w:t>
      </w:r>
      <w:r w:rsidR="008F318C">
        <w:rPr>
          <w:sz w:val="24"/>
          <w:szCs w:val="24"/>
        </w:rPr>
        <w:t>a</w:t>
      </w:r>
      <w:r w:rsidR="008B2970">
        <w:rPr>
          <w:sz w:val="24"/>
          <w:szCs w:val="24"/>
        </w:rPr>
        <w:t xml:space="preserve"> member at a time</w:t>
      </w:r>
      <w:r w:rsidRPr="00313DEB">
        <w:rPr>
          <w:sz w:val="24"/>
          <w:szCs w:val="24"/>
        </w:rPr>
        <w:t xml:space="preserve">. </w:t>
      </w:r>
    </w:p>
    <w:p w:rsidR="00313DEB" w:rsidRPr="00313DEB" w:rsidRDefault="00313DEB" w:rsidP="008F318C">
      <w:pPr>
        <w:pStyle w:val="MSBody"/>
        <w:numPr>
          <w:ilvl w:val="0"/>
          <w:numId w:val="17"/>
        </w:numPr>
        <w:rPr>
          <w:sz w:val="24"/>
          <w:szCs w:val="24"/>
        </w:rPr>
      </w:pPr>
      <w:r w:rsidRPr="00313DEB">
        <w:rPr>
          <w:sz w:val="24"/>
          <w:szCs w:val="24"/>
        </w:rPr>
        <w:t xml:space="preserve">The normal user has to pay membership &amp; annual </w:t>
      </w:r>
      <w:r w:rsidR="00036302">
        <w:rPr>
          <w:sz w:val="24"/>
          <w:szCs w:val="24"/>
        </w:rPr>
        <w:t xml:space="preserve">fee </w:t>
      </w:r>
      <w:r w:rsidR="00C1409F">
        <w:rPr>
          <w:sz w:val="24"/>
          <w:szCs w:val="24"/>
        </w:rPr>
        <w:t>annually</w:t>
      </w:r>
      <w:r w:rsidR="00036302">
        <w:rPr>
          <w:sz w:val="24"/>
          <w:szCs w:val="24"/>
        </w:rPr>
        <w:t xml:space="preserve"> </w:t>
      </w:r>
      <w:r w:rsidR="00B170B4">
        <w:rPr>
          <w:sz w:val="24"/>
          <w:szCs w:val="24"/>
        </w:rPr>
        <w:t>and Premium</w:t>
      </w:r>
      <w:r w:rsidRPr="00313DEB">
        <w:rPr>
          <w:sz w:val="24"/>
          <w:szCs w:val="24"/>
        </w:rPr>
        <w:t xml:space="preserve"> </w:t>
      </w:r>
      <w:r w:rsidR="005F210C">
        <w:rPr>
          <w:sz w:val="24"/>
          <w:szCs w:val="24"/>
        </w:rPr>
        <w:t xml:space="preserve">user </w:t>
      </w:r>
      <w:r w:rsidRPr="00313DEB">
        <w:rPr>
          <w:sz w:val="24"/>
          <w:szCs w:val="24"/>
        </w:rPr>
        <w:t>has to pay membership &amp; annual fee once in five years.</w:t>
      </w:r>
    </w:p>
    <w:p w:rsidR="00313DEB" w:rsidRPr="00313DEB" w:rsidRDefault="00313DEB" w:rsidP="00A212DF">
      <w:pPr>
        <w:pStyle w:val="MSBody"/>
        <w:numPr>
          <w:ilvl w:val="0"/>
          <w:numId w:val="17"/>
        </w:numPr>
        <w:rPr>
          <w:sz w:val="24"/>
          <w:szCs w:val="24"/>
        </w:rPr>
      </w:pPr>
      <w:r w:rsidRPr="00313DEB">
        <w:rPr>
          <w:sz w:val="24"/>
          <w:szCs w:val="24"/>
        </w:rPr>
        <w:t xml:space="preserve">Librarian will issue and return books and can generate </w:t>
      </w:r>
      <w:r w:rsidR="00A212DF">
        <w:rPr>
          <w:sz w:val="24"/>
          <w:szCs w:val="24"/>
        </w:rPr>
        <w:t>various</w:t>
      </w:r>
      <w:r w:rsidRPr="00313DEB">
        <w:rPr>
          <w:sz w:val="24"/>
          <w:szCs w:val="24"/>
        </w:rPr>
        <w:t xml:space="preserve"> kind</w:t>
      </w:r>
      <w:r w:rsidR="00634916">
        <w:rPr>
          <w:sz w:val="24"/>
          <w:szCs w:val="24"/>
        </w:rPr>
        <w:t>s</w:t>
      </w:r>
      <w:r w:rsidR="006A7DE6">
        <w:rPr>
          <w:sz w:val="24"/>
          <w:szCs w:val="24"/>
        </w:rPr>
        <w:t xml:space="preserve"> of report</w:t>
      </w:r>
      <w:r w:rsidR="00DD6D12">
        <w:rPr>
          <w:sz w:val="24"/>
          <w:szCs w:val="24"/>
        </w:rPr>
        <w:t>s</w:t>
      </w:r>
      <w:r w:rsidR="00EA70FF">
        <w:rPr>
          <w:sz w:val="24"/>
          <w:szCs w:val="24"/>
        </w:rPr>
        <w:t xml:space="preserve"> and update the change the status of any member with remarks</w:t>
      </w:r>
      <w:r w:rsidRPr="00313DEB">
        <w:rPr>
          <w:sz w:val="24"/>
          <w:szCs w:val="24"/>
        </w:rPr>
        <w:t>.</w:t>
      </w:r>
    </w:p>
    <w:p w:rsidR="00313DEB" w:rsidRPr="00313DEB" w:rsidRDefault="00313DEB" w:rsidP="00DA33DD">
      <w:pPr>
        <w:pStyle w:val="MSBody"/>
        <w:numPr>
          <w:ilvl w:val="0"/>
          <w:numId w:val="17"/>
        </w:numPr>
        <w:rPr>
          <w:sz w:val="24"/>
          <w:szCs w:val="24"/>
        </w:rPr>
      </w:pPr>
      <w:r w:rsidRPr="00313DEB">
        <w:rPr>
          <w:sz w:val="24"/>
          <w:szCs w:val="24"/>
        </w:rPr>
        <w:t xml:space="preserve">The book will issued only for 5 days and if it exceeds the fine amount will charged </w:t>
      </w:r>
      <w:r w:rsidR="00935519">
        <w:rPr>
          <w:sz w:val="24"/>
          <w:szCs w:val="24"/>
        </w:rPr>
        <w:t>INR</w:t>
      </w:r>
      <w:r w:rsidRPr="00313DEB">
        <w:rPr>
          <w:sz w:val="24"/>
          <w:szCs w:val="24"/>
        </w:rPr>
        <w:t>- 1/ per day. If it is not returned within 30 days the members ship will be deactivated automatically and inform to the member and librarian by mail.</w:t>
      </w:r>
    </w:p>
    <w:p w:rsidR="005C23DF" w:rsidRPr="006F4E91" w:rsidRDefault="005C23DF" w:rsidP="00313DEB">
      <w:pPr>
        <w:rPr>
          <w:rFonts w:ascii="Arial" w:hAnsi="Arial" w:cs="Arial"/>
          <w:b/>
          <w:color w:val="BE3A3A" w:themeColor="accent4"/>
          <w:sz w:val="28"/>
        </w:rPr>
      </w:pPr>
      <w:r w:rsidRPr="006F4E91">
        <w:rPr>
          <w:rFonts w:ascii="Arial" w:hAnsi="Arial" w:cs="Arial"/>
          <w:b/>
          <w:color w:val="BE3A3A" w:themeColor="accent4"/>
          <w:sz w:val="28"/>
        </w:rPr>
        <w:lastRenderedPageBreak/>
        <w:t>Business Rules:</w:t>
      </w:r>
    </w:p>
    <w:p w:rsidR="005C23DF" w:rsidRDefault="001C2F9A" w:rsidP="005C23D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Scope</w:t>
      </w:r>
      <w:r w:rsidR="005C23DF" w:rsidRPr="006F4E91">
        <w:rPr>
          <w:rFonts w:ascii="Arial" w:hAnsi="Arial" w:cs="Arial"/>
          <w:b/>
          <w:sz w:val="24"/>
          <w:szCs w:val="24"/>
          <w:u w:val="single"/>
        </w:rPr>
        <w:t>:</w:t>
      </w:r>
    </w:p>
    <w:p w:rsidR="001C2F9A" w:rsidRDefault="001C2F9A" w:rsidP="001C2F9A">
      <w:pPr>
        <w:pStyle w:val="MSBulletFirstLevel"/>
        <w:numPr>
          <w:ilvl w:val="0"/>
          <w:numId w:val="18"/>
        </w:numPr>
        <w:spacing w:line="240" w:lineRule="auto"/>
        <w:rPr>
          <w:sz w:val="22"/>
          <w:szCs w:val="22"/>
        </w:rPr>
      </w:pPr>
      <w:r w:rsidRPr="005C6AF2">
        <w:rPr>
          <w:sz w:val="22"/>
          <w:szCs w:val="22"/>
        </w:rPr>
        <w:t xml:space="preserve">Separate login for </w:t>
      </w:r>
      <w:r w:rsidR="000B77E0" w:rsidRPr="000B77E0">
        <w:rPr>
          <w:b/>
          <w:sz w:val="22"/>
          <w:szCs w:val="22"/>
        </w:rPr>
        <w:t>Customer</w:t>
      </w:r>
      <w:r w:rsidR="000B77E0">
        <w:rPr>
          <w:sz w:val="22"/>
          <w:szCs w:val="22"/>
        </w:rPr>
        <w:t xml:space="preserve"> and </w:t>
      </w:r>
      <w:r w:rsidR="000B77E0" w:rsidRPr="000B77E0">
        <w:rPr>
          <w:b/>
          <w:sz w:val="22"/>
          <w:szCs w:val="22"/>
        </w:rPr>
        <w:t>Admin</w:t>
      </w:r>
      <w:r w:rsidRPr="005C6AF2">
        <w:rPr>
          <w:sz w:val="22"/>
          <w:szCs w:val="22"/>
        </w:rPr>
        <w:t xml:space="preserve"> with their user name</w:t>
      </w:r>
      <w:r>
        <w:rPr>
          <w:sz w:val="22"/>
          <w:szCs w:val="22"/>
        </w:rPr>
        <w:t xml:space="preserve"> </w:t>
      </w:r>
      <w:r w:rsidRPr="005C6AF2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5C6AF2">
        <w:rPr>
          <w:sz w:val="22"/>
          <w:szCs w:val="22"/>
        </w:rPr>
        <w:t>password</w:t>
      </w:r>
      <w:r>
        <w:rPr>
          <w:sz w:val="22"/>
          <w:szCs w:val="22"/>
        </w:rPr>
        <w:t>.</w:t>
      </w:r>
      <w:r w:rsidRPr="005C6AF2">
        <w:rPr>
          <w:sz w:val="22"/>
          <w:szCs w:val="22"/>
        </w:rPr>
        <w:t xml:space="preserve"> </w:t>
      </w:r>
    </w:p>
    <w:p w:rsidR="005C23DF" w:rsidRPr="00AF1220" w:rsidRDefault="005C23DF" w:rsidP="005C23DF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 w:rsidRPr="00AF1220">
        <w:rPr>
          <w:rFonts w:ascii="Arial" w:hAnsi="Arial" w:cs="Arial"/>
          <w:b/>
          <w:sz w:val="24"/>
          <w:szCs w:val="24"/>
        </w:rPr>
        <w:t xml:space="preserve">Admin – </w:t>
      </w:r>
    </w:p>
    <w:p w:rsidR="005C23DF" w:rsidRDefault="000B0BBF" w:rsidP="00E957EA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new books in the system</w:t>
      </w:r>
    </w:p>
    <w:p w:rsidR="009A61FA" w:rsidRDefault="009A61FA" w:rsidP="00E957EA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Purchase new book based on requested by the member</w:t>
      </w:r>
    </w:p>
    <w:p w:rsidR="000B0BBF" w:rsidRDefault="000B0BBF" w:rsidP="00E957EA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 the membership and late fee</w:t>
      </w:r>
    </w:p>
    <w:p w:rsidR="000B0BBF" w:rsidRDefault="000B0BBF" w:rsidP="00E957EA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the membership</w:t>
      </w:r>
      <w:r w:rsidR="000066C4">
        <w:rPr>
          <w:rFonts w:ascii="Arial" w:hAnsi="Arial" w:cs="Arial"/>
          <w:sz w:val="24"/>
          <w:szCs w:val="24"/>
        </w:rPr>
        <w:t xml:space="preserve"> [active the paid user and inactive the defaulter user]</w:t>
      </w:r>
    </w:p>
    <w:p w:rsidR="00E81203" w:rsidRDefault="000B0BBF" w:rsidP="00E957EA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Register the new member</w:t>
      </w:r>
    </w:p>
    <w:p w:rsidR="00E81203" w:rsidRDefault="00E81203" w:rsidP="00E957EA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 of any queries</w:t>
      </w:r>
    </w:p>
    <w:p w:rsidR="00D87B93" w:rsidRDefault="00D87B93" w:rsidP="00D87B93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Reports –</w:t>
      </w:r>
    </w:p>
    <w:p w:rsidR="00D87B93" w:rsidRPr="002E03A6" w:rsidRDefault="00D87B93" w:rsidP="002E03A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2E03A6">
        <w:rPr>
          <w:rFonts w:ascii="Arial" w:hAnsi="Arial" w:cs="Arial"/>
          <w:sz w:val="24"/>
          <w:szCs w:val="24"/>
        </w:rPr>
        <w:t>New Book Request</w:t>
      </w:r>
    </w:p>
    <w:p w:rsidR="00D87B93" w:rsidRPr="002E03A6" w:rsidRDefault="00D87B93" w:rsidP="002E03A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2E03A6">
        <w:rPr>
          <w:rFonts w:ascii="Arial" w:hAnsi="Arial" w:cs="Arial"/>
          <w:sz w:val="24"/>
          <w:szCs w:val="24"/>
        </w:rPr>
        <w:t>Book Issue Report –</w:t>
      </w:r>
    </w:p>
    <w:p w:rsidR="00D87B93" w:rsidRPr="002E03A6" w:rsidRDefault="00D87B93" w:rsidP="002E03A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2E03A6">
        <w:rPr>
          <w:rFonts w:ascii="Arial" w:hAnsi="Arial" w:cs="Arial"/>
          <w:sz w:val="24"/>
          <w:szCs w:val="24"/>
        </w:rPr>
        <w:t>Month wise</w:t>
      </w:r>
    </w:p>
    <w:p w:rsidR="00D87B93" w:rsidRPr="002E03A6" w:rsidRDefault="00D87B93" w:rsidP="002E03A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2E03A6">
        <w:rPr>
          <w:rFonts w:ascii="Arial" w:hAnsi="Arial" w:cs="Arial"/>
          <w:sz w:val="24"/>
          <w:szCs w:val="24"/>
        </w:rPr>
        <w:t>Year Wise</w:t>
      </w:r>
    </w:p>
    <w:p w:rsidR="00D87B93" w:rsidRPr="002E03A6" w:rsidRDefault="00CB67BD" w:rsidP="002E03A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2E03A6">
        <w:rPr>
          <w:rFonts w:ascii="Arial" w:hAnsi="Arial" w:cs="Arial"/>
          <w:sz w:val="24"/>
          <w:szCs w:val="24"/>
        </w:rPr>
        <w:t>Book ID</w:t>
      </w:r>
      <w:r w:rsidR="00D87B93" w:rsidRPr="002E03A6">
        <w:rPr>
          <w:rFonts w:ascii="Arial" w:hAnsi="Arial" w:cs="Arial"/>
          <w:sz w:val="24"/>
          <w:szCs w:val="24"/>
        </w:rPr>
        <w:t xml:space="preserve"> wise</w:t>
      </w:r>
    </w:p>
    <w:p w:rsidR="005C23DF" w:rsidRDefault="00D87B93" w:rsidP="002D6BB0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2E03A6">
        <w:rPr>
          <w:rFonts w:ascii="Arial" w:hAnsi="Arial" w:cs="Arial"/>
          <w:sz w:val="24"/>
          <w:szCs w:val="24"/>
        </w:rPr>
        <w:t>All</w:t>
      </w:r>
    </w:p>
    <w:p w:rsidR="00C050C4" w:rsidRPr="00C050C4" w:rsidRDefault="00C050C4" w:rsidP="00C050C4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C050C4">
        <w:rPr>
          <w:rFonts w:ascii="Arial" w:hAnsi="Arial" w:cs="Arial"/>
          <w:sz w:val="24"/>
          <w:szCs w:val="24"/>
        </w:rPr>
        <w:t>Book Info</w:t>
      </w:r>
    </w:p>
    <w:p w:rsidR="00C050C4" w:rsidRPr="00C050C4" w:rsidRDefault="00C050C4" w:rsidP="00C050C4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C050C4">
        <w:rPr>
          <w:rFonts w:ascii="Arial" w:hAnsi="Arial" w:cs="Arial"/>
          <w:sz w:val="24"/>
          <w:szCs w:val="24"/>
        </w:rPr>
        <w:t>Active members</w:t>
      </w:r>
    </w:p>
    <w:p w:rsidR="00C050C4" w:rsidRPr="00C050C4" w:rsidRDefault="00C050C4" w:rsidP="00C050C4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C050C4">
        <w:rPr>
          <w:rFonts w:ascii="Arial" w:hAnsi="Arial" w:cs="Arial"/>
          <w:sz w:val="24"/>
          <w:szCs w:val="24"/>
        </w:rPr>
        <w:t>Inactive members</w:t>
      </w:r>
    </w:p>
    <w:p w:rsidR="002D6BB0" w:rsidRDefault="00C050C4" w:rsidP="00C050C4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C050C4">
        <w:rPr>
          <w:rFonts w:ascii="Arial" w:hAnsi="Arial" w:cs="Arial"/>
          <w:sz w:val="24"/>
          <w:szCs w:val="24"/>
        </w:rPr>
        <w:t>Normal/premium member wise</w:t>
      </w:r>
    </w:p>
    <w:p w:rsidR="002964D9" w:rsidRPr="002964D9" w:rsidRDefault="002964D9" w:rsidP="002964D9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2964D9">
        <w:rPr>
          <w:rFonts w:ascii="Arial" w:hAnsi="Arial" w:cs="Arial"/>
          <w:sz w:val="24"/>
          <w:szCs w:val="24"/>
        </w:rPr>
        <w:t>Membership collection report month wise , year wise and all</w:t>
      </w:r>
    </w:p>
    <w:p w:rsidR="002964D9" w:rsidRDefault="002964D9" w:rsidP="002964D9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2964D9">
        <w:rPr>
          <w:rFonts w:ascii="Arial" w:hAnsi="Arial" w:cs="Arial"/>
          <w:sz w:val="24"/>
          <w:szCs w:val="24"/>
        </w:rPr>
        <w:t>Fine collection report month wise , year wise and all</w:t>
      </w:r>
    </w:p>
    <w:p w:rsidR="00B74EB9" w:rsidRPr="002964D9" w:rsidRDefault="00B74EB9" w:rsidP="002964D9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 for queries</w:t>
      </w:r>
    </w:p>
    <w:p w:rsidR="00C050C4" w:rsidRPr="002D6BB0" w:rsidRDefault="00AF1220" w:rsidP="00AF1220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profile and change password</w:t>
      </w:r>
    </w:p>
    <w:p w:rsidR="005C23DF" w:rsidRPr="00F97C57" w:rsidRDefault="005C23DF" w:rsidP="005C23D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97C57">
        <w:rPr>
          <w:rFonts w:ascii="Arial" w:hAnsi="Arial" w:cs="Arial"/>
          <w:sz w:val="24"/>
          <w:szCs w:val="24"/>
        </w:rPr>
        <w:t>User –  (with sign-up and sign-in options)</w:t>
      </w:r>
    </w:p>
    <w:p w:rsidR="006469FA" w:rsidRDefault="00427C90" w:rsidP="00F14617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will the books available and result will display in </w:t>
      </w:r>
      <w:r w:rsidR="002F3196">
        <w:rPr>
          <w:rFonts w:ascii="Arial" w:hAnsi="Arial" w:cs="Arial"/>
          <w:sz w:val="24"/>
          <w:szCs w:val="24"/>
        </w:rPr>
        <w:t>page wise</w:t>
      </w:r>
      <w:r>
        <w:rPr>
          <w:rFonts w:ascii="Arial" w:hAnsi="Arial" w:cs="Arial"/>
          <w:sz w:val="24"/>
          <w:szCs w:val="24"/>
        </w:rPr>
        <w:t>[max record – 10 per page]</w:t>
      </w:r>
    </w:p>
    <w:p w:rsidR="002F3196" w:rsidRDefault="002F3196" w:rsidP="00F14617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 for book issue/return</w:t>
      </w:r>
    </w:p>
    <w:p w:rsidR="002F3196" w:rsidRDefault="00F43ECD" w:rsidP="00F14617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Membership fee/late fine payment</w:t>
      </w:r>
    </w:p>
    <w:p w:rsidR="00F43ECD" w:rsidRDefault="00F43ECD" w:rsidP="00F14617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Track the payment details</w:t>
      </w:r>
    </w:p>
    <w:p w:rsidR="00F43ECD" w:rsidRDefault="00D235D3" w:rsidP="00F14617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Reports –</w:t>
      </w:r>
    </w:p>
    <w:p w:rsidR="00D235D3" w:rsidRDefault="00D235D3" w:rsidP="00D235D3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issued books [date, month, year and on date range]</w:t>
      </w:r>
    </w:p>
    <w:p w:rsidR="00D235D3" w:rsidRDefault="00D235D3" w:rsidP="00D235D3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return books [date, month, year and on date range]</w:t>
      </w:r>
    </w:p>
    <w:p w:rsidR="00D235D3" w:rsidRDefault="00CE5B34" w:rsidP="00D235D3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book request details</w:t>
      </w:r>
    </w:p>
    <w:p w:rsidR="00AF1220" w:rsidRDefault="00AF1220" w:rsidP="0071062F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profile and change password</w:t>
      </w:r>
    </w:p>
    <w:p w:rsidR="002050EB" w:rsidRDefault="002050EB" w:rsidP="0071062F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Write comment for a particular book</w:t>
      </w:r>
    </w:p>
    <w:p w:rsidR="00CE5B34" w:rsidRPr="00F97C57" w:rsidRDefault="00CE5B34" w:rsidP="00CE7F6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sectPr w:rsidR="00CE5B34" w:rsidRPr="00F97C57" w:rsidSect="00A819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6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33A" w:rsidRDefault="0002533A" w:rsidP="00A819FB">
      <w:pPr>
        <w:spacing w:after="0" w:line="240" w:lineRule="auto"/>
      </w:pPr>
      <w:r>
        <w:separator/>
      </w:r>
    </w:p>
  </w:endnote>
  <w:endnote w:type="continuationSeparator" w:id="0">
    <w:p w:rsidR="0002533A" w:rsidRDefault="0002533A" w:rsidP="00A81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3FA" w:rsidRDefault="006073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3557283"/>
      <w:docPartObj>
        <w:docPartGallery w:val="Page Numbers (Bottom of Page)"/>
        <w:docPartUnique/>
      </w:docPartObj>
    </w:sdtPr>
    <w:sdtEndPr/>
    <w:sdtContent>
      <w:p w:rsidR="006073FA" w:rsidRDefault="006073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1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073FA" w:rsidRDefault="006073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3FA" w:rsidRDefault="006073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33A" w:rsidRDefault="0002533A" w:rsidP="00A819FB">
      <w:pPr>
        <w:spacing w:after="0" w:line="240" w:lineRule="auto"/>
      </w:pPr>
      <w:r>
        <w:separator/>
      </w:r>
    </w:p>
  </w:footnote>
  <w:footnote w:type="continuationSeparator" w:id="0">
    <w:p w:rsidR="0002533A" w:rsidRDefault="0002533A" w:rsidP="00A81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3FA" w:rsidRDefault="006073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3FA" w:rsidRDefault="006073FA">
    <w:pPr>
      <w:pStyle w:val="Header"/>
    </w:pPr>
    <w:r>
      <w:tab/>
    </w:r>
    <w:r>
      <w:tab/>
    </w:r>
    <w:r w:rsidRPr="00695F54">
      <w:rPr>
        <w:noProof/>
      </w:rPr>
      <w:drawing>
        <wp:inline distT="0" distB="0" distL="0" distR="0" wp14:anchorId="20E2F516" wp14:editId="3DE106C3">
          <wp:extent cx="1930400" cy="533502"/>
          <wp:effectExtent l="0" t="0" r="0" b="0"/>
          <wp:docPr id="4" name="Picture 11" descr="Mahindr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1" descr="Mahindra Logo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gray">
                  <a:xfrm>
                    <a:off x="0" y="0"/>
                    <a:ext cx="1930400" cy="5335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3FA" w:rsidRDefault="006073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4464"/>
    <w:multiLevelType w:val="hybridMultilevel"/>
    <w:tmpl w:val="D4FE8C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7100C"/>
    <w:multiLevelType w:val="hybridMultilevel"/>
    <w:tmpl w:val="9EF0ED6A"/>
    <w:lvl w:ilvl="0" w:tplc="397CAB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31A47"/>
    <w:multiLevelType w:val="hybridMultilevel"/>
    <w:tmpl w:val="FB384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13ADD"/>
    <w:multiLevelType w:val="hybridMultilevel"/>
    <w:tmpl w:val="0630A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12F1F"/>
    <w:multiLevelType w:val="hybridMultilevel"/>
    <w:tmpl w:val="F38AA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6400D"/>
    <w:multiLevelType w:val="hybridMultilevel"/>
    <w:tmpl w:val="572CC8B0"/>
    <w:lvl w:ilvl="0" w:tplc="C5F61E68">
      <w:start w:val="1"/>
      <w:numFmt w:val="bullet"/>
      <w:pStyle w:val="MSBulletFirstLevel"/>
      <w:lvlText w:val=""/>
      <w:lvlJc w:val="left"/>
      <w:pPr>
        <w:ind w:left="720" w:hanging="360"/>
      </w:pPr>
      <w:rPr>
        <w:rFonts w:ascii="Wingdings" w:hAnsi="Wingdings" w:hint="default"/>
        <w:color w:val="BE3A3A" w:themeColor="text2"/>
        <w:sz w:val="18"/>
      </w:rPr>
    </w:lvl>
    <w:lvl w:ilvl="1" w:tplc="BA76C176">
      <w:start w:val="1"/>
      <w:numFmt w:val="bullet"/>
      <w:pStyle w:val="MSBulletSecondLevel"/>
      <w:lvlText w:val="–"/>
      <w:lvlJc w:val="left"/>
      <w:pPr>
        <w:ind w:left="1440" w:hanging="360"/>
      </w:pPr>
      <w:rPr>
        <w:rFonts w:ascii="Arial" w:hAnsi="Arial" w:hint="default"/>
        <w:color w:val="BE3A3A" w:themeColor="text2"/>
      </w:rPr>
    </w:lvl>
    <w:lvl w:ilvl="2" w:tplc="A1DAB820">
      <w:start w:val="1"/>
      <w:numFmt w:val="bullet"/>
      <w:pStyle w:val="MSBulletThridLevel"/>
      <w:lvlText w:val=""/>
      <w:lvlJc w:val="left"/>
      <w:pPr>
        <w:ind w:left="2160" w:hanging="360"/>
      </w:pPr>
      <w:rPr>
        <w:rFonts w:ascii="Wingdings" w:hAnsi="Wingdings" w:hint="default"/>
        <w:color w:val="BE3A3A" w:themeColor="text2"/>
        <w:sz w:val="18"/>
      </w:rPr>
    </w:lvl>
    <w:lvl w:ilvl="3" w:tplc="90128FEC">
      <w:start w:val="1"/>
      <w:numFmt w:val="bullet"/>
      <w:pStyle w:val="MSBulletFourthLevel"/>
      <w:lvlText w:val="–"/>
      <w:lvlJc w:val="left"/>
      <w:pPr>
        <w:ind w:left="2880" w:hanging="360"/>
      </w:pPr>
      <w:rPr>
        <w:rFonts w:ascii="Arial" w:hAnsi="Arial" w:hint="default"/>
        <w:color w:val="BE3A3A" w:themeColor="text2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660DE"/>
    <w:multiLevelType w:val="hybridMultilevel"/>
    <w:tmpl w:val="21C27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010EE"/>
    <w:multiLevelType w:val="hybridMultilevel"/>
    <w:tmpl w:val="EB220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D11B2"/>
    <w:multiLevelType w:val="hybridMultilevel"/>
    <w:tmpl w:val="0C1840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5480117"/>
    <w:multiLevelType w:val="hybridMultilevel"/>
    <w:tmpl w:val="D8BE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35F53"/>
    <w:multiLevelType w:val="hybridMultilevel"/>
    <w:tmpl w:val="88A21F9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839525C"/>
    <w:multiLevelType w:val="hybridMultilevel"/>
    <w:tmpl w:val="9A16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C3D7F"/>
    <w:multiLevelType w:val="hybridMultilevel"/>
    <w:tmpl w:val="D33A0B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453D24"/>
    <w:multiLevelType w:val="hybridMultilevel"/>
    <w:tmpl w:val="AA9EEDB2"/>
    <w:lvl w:ilvl="0" w:tplc="F2E60B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1606CE"/>
    <w:multiLevelType w:val="hybridMultilevel"/>
    <w:tmpl w:val="D812D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6472A"/>
    <w:multiLevelType w:val="hybridMultilevel"/>
    <w:tmpl w:val="5E4C1A36"/>
    <w:lvl w:ilvl="0" w:tplc="A956B4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372C7F"/>
    <w:multiLevelType w:val="hybridMultilevel"/>
    <w:tmpl w:val="3556A3D6"/>
    <w:lvl w:ilvl="0" w:tplc="9D54347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16"/>
  </w:num>
  <w:num w:numId="6">
    <w:abstractNumId w:val="8"/>
  </w:num>
  <w:num w:numId="7">
    <w:abstractNumId w:val="2"/>
  </w:num>
  <w:num w:numId="8">
    <w:abstractNumId w:val="4"/>
  </w:num>
  <w:num w:numId="9">
    <w:abstractNumId w:val="6"/>
  </w:num>
  <w:num w:numId="10">
    <w:abstractNumId w:val="13"/>
  </w:num>
  <w:num w:numId="11">
    <w:abstractNumId w:val="15"/>
  </w:num>
  <w:num w:numId="12">
    <w:abstractNumId w:val="1"/>
  </w:num>
  <w:num w:numId="13">
    <w:abstractNumId w:val="9"/>
  </w:num>
  <w:num w:numId="14">
    <w:abstractNumId w:val="11"/>
  </w:num>
  <w:num w:numId="15">
    <w:abstractNumId w:val="12"/>
  </w:num>
  <w:num w:numId="16">
    <w:abstractNumId w:val="10"/>
  </w:num>
  <w:num w:numId="17">
    <w:abstractNumId w:val="7"/>
  </w:num>
  <w:num w:numId="18">
    <w:abstractNumId w:val="3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0800"/>
    <w:rsid w:val="000066C4"/>
    <w:rsid w:val="0002533A"/>
    <w:rsid w:val="000303DF"/>
    <w:rsid w:val="00035038"/>
    <w:rsid w:val="00036302"/>
    <w:rsid w:val="000373CB"/>
    <w:rsid w:val="000466DA"/>
    <w:rsid w:val="000A3AA9"/>
    <w:rsid w:val="000B0BBF"/>
    <w:rsid w:val="000B77E0"/>
    <w:rsid w:val="000C0553"/>
    <w:rsid w:val="000C58C6"/>
    <w:rsid w:val="000C5C3E"/>
    <w:rsid w:val="000C7717"/>
    <w:rsid w:val="000F3480"/>
    <w:rsid w:val="001121BF"/>
    <w:rsid w:val="001477E4"/>
    <w:rsid w:val="00164451"/>
    <w:rsid w:val="001C2F9A"/>
    <w:rsid w:val="001D7B10"/>
    <w:rsid w:val="002050EB"/>
    <w:rsid w:val="00230800"/>
    <w:rsid w:val="002365E2"/>
    <w:rsid w:val="002964D9"/>
    <w:rsid w:val="00296CE8"/>
    <w:rsid w:val="002D6BB0"/>
    <w:rsid w:val="002E03A6"/>
    <w:rsid w:val="002E33A3"/>
    <w:rsid w:val="002F3196"/>
    <w:rsid w:val="00313DEB"/>
    <w:rsid w:val="003616DD"/>
    <w:rsid w:val="0036623F"/>
    <w:rsid w:val="00374106"/>
    <w:rsid w:val="003859B5"/>
    <w:rsid w:val="003A5153"/>
    <w:rsid w:val="003A71AF"/>
    <w:rsid w:val="003D28A3"/>
    <w:rsid w:val="003F1D3B"/>
    <w:rsid w:val="004070DE"/>
    <w:rsid w:val="00427C90"/>
    <w:rsid w:val="00465606"/>
    <w:rsid w:val="004F3AF9"/>
    <w:rsid w:val="00526E22"/>
    <w:rsid w:val="00595FDD"/>
    <w:rsid w:val="005B2319"/>
    <w:rsid w:val="005C1B22"/>
    <w:rsid w:val="005C23DF"/>
    <w:rsid w:val="005F210C"/>
    <w:rsid w:val="006073FA"/>
    <w:rsid w:val="00610333"/>
    <w:rsid w:val="006265F4"/>
    <w:rsid w:val="00634916"/>
    <w:rsid w:val="006469FA"/>
    <w:rsid w:val="00667152"/>
    <w:rsid w:val="006733B3"/>
    <w:rsid w:val="00695F54"/>
    <w:rsid w:val="006A41C7"/>
    <w:rsid w:val="006A7DE6"/>
    <w:rsid w:val="006F4E91"/>
    <w:rsid w:val="0071062F"/>
    <w:rsid w:val="00733F5B"/>
    <w:rsid w:val="007705EC"/>
    <w:rsid w:val="0078186F"/>
    <w:rsid w:val="008125C3"/>
    <w:rsid w:val="00850D2E"/>
    <w:rsid w:val="00852299"/>
    <w:rsid w:val="00892F26"/>
    <w:rsid w:val="008B2970"/>
    <w:rsid w:val="008D0809"/>
    <w:rsid w:val="008F318C"/>
    <w:rsid w:val="009078DE"/>
    <w:rsid w:val="009245F0"/>
    <w:rsid w:val="00935519"/>
    <w:rsid w:val="009461DC"/>
    <w:rsid w:val="009750AD"/>
    <w:rsid w:val="009901E1"/>
    <w:rsid w:val="009A38D6"/>
    <w:rsid w:val="009A45B5"/>
    <w:rsid w:val="009A61FA"/>
    <w:rsid w:val="00A06C6D"/>
    <w:rsid w:val="00A16C36"/>
    <w:rsid w:val="00A212DF"/>
    <w:rsid w:val="00A24CC7"/>
    <w:rsid w:val="00A7377F"/>
    <w:rsid w:val="00A76E5A"/>
    <w:rsid w:val="00A819FB"/>
    <w:rsid w:val="00AB13A9"/>
    <w:rsid w:val="00AD5AA4"/>
    <w:rsid w:val="00AF1220"/>
    <w:rsid w:val="00AF6ABE"/>
    <w:rsid w:val="00B170B4"/>
    <w:rsid w:val="00B17DAA"/>
    <w:rsid w:val="00B62D79"/>
    <w:rsid w:val="00B74EB9"/>
    <w:rsid w:val="00B76701"/>
    <w:rsid w:val="00C050C4"/>
    <w:rsid w:val="00C1409F"/>
    <w:rsid w:val="00C60584"/>
    <w:rsid w:val="00C61E8B"/>
    <w:rsid w:val="00CA5E11"/>
    <w:rsid w:val="00CB5382"/>
    <w:rsid w:val="00CB67BD"/>
    <w:rsid w:val="00CC6978"/>
    <w:rsid w:val="00CE5B34"/>
    <w:rsid w:val="00CE7F6D"/>
    <w:rsid w:val="00D139FB"/>
    <w:rsid w:val="00D235D3"/>
    <w:rsid w:val="00D3508D"/>
    <w:rsid w:val="00D439A1"/>
    <w:rsid w:val="00D53819"/>
    <w:rsid w:val="00D61618"/>
    <w:rsid w:val="00D72219"/>
    <w:rsid w:val="00D7622C"/>
    <w:rsid w:val="00D87B93"/>
    <w:rsid w:val="00DA33DD"/>
    <w:rsid w:val="00DB005C"/>
    <w:rsid w:val="00DD6D12"/>
    <w:rsid w:val="00DF29CF"/>
    <w:rsid w:val="00E135F8"/>
    <w:rsid w:val="00E81203"/>
    <w:rsid w:val="00E957EA"/>
    <w:rsid w:val="00EA70FF"/>
    <w:rsid w:val="00ED70E2"/>
    <w:rsid w:val="00F14617"/>
    <w:rsid w:val="00F33EB6"/>
    <w:rsid w:val="00F4035A"/>
    <w:rsid w:val="00F43ECD"/>
    <w:rsid w:val="00F61E42"/>
    <w:rsid w:val="00F8033A"/>
    <w:rsid w:val="00F91351"/>
    <w:rsid w:val="00F9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72970F-3B91-480D-AEB0-2663D499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D28A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D28A3"/>
  </w:style>
  <w:style w:type="paragraph" w:customStyle="1" w:styleId="MSTitle">
    <w:name w:val="MSTitle"/>
    <w:basedOn w:val="Normal"/>
    <w:link w:val="MSTitleChar"/>
    <w:qFormat/>
    <w:rsid w:val="003D28A3"/>
    <w:pPr>
      <w:jc w:val="center"/>
    </w:pPr>
    <w:rPr>
      <w:rFonts w:ascii="Arial" w:eastAsia="Calibri" w:hAnsi="Arial" w:cs="Arial"/>
      <w:b/>
      <w:color w:val="BE3A3A" w:themeColor="text2"/>
      <w:sz w:val="48"/>
      <w:szCs w:val="48"/>
    </w:rPr>
  </w:style>
  <w:style w:type="character" w:customStyle="1" w:styleId="MSTitleChar">
    <w:name w:val="MSTitle Char"/>
    <w:basedOn w:val="DefaultParagraphFont"/>
    <w:link w:val="MSTitle"/>
    <w:rsid w:val="003D28A3"/>
    <w:rPr>
      <w:rFonts w:ascii="Arial" w:eastAsia="Calibri" w:hAnsi="Arial" w:cs="Arial"/>
      <w:b/>
      <w:color w:val="BE3A3A" w:themeColor="text2"/>
      <w:sz w:val="48"/>
      <w:szCs w:val="48"/>
    </w:rPr>
  </w:style>
  <w:style w:type="paragraph" w:customStyle="1" w:styleId="MSHeadings">
    <w:name w:val="MSHeadings"/>
    <w:basedOn w:val="Normal"/>
    <w:link w:val="MSHeadingsChar"/>
    <w:qFormat/>
    <w:rsid w:val="003D28A3"/>
    <w:pPr>
      <w:tabs>
        <w:tab w:val="left" w:pos="4047"/>
      </w:tabs>
    </w:pPr>
    <w:rPr>
      <w:rFonts w:ascii="Arial" w:hAnsi="Arial" w:cs="Arial"/>
      <w:b/>
      <w:color w:val="BE3A3A" w:themeColor="text2"/>
      <w:sz w:val="28"/>
      <w:szCs w:val="28"/>
    </w:rPr>
  </w:style>
  <w:style w:type="character" w:customStyle="1" w:styleId="MSHeadingsChar">
    <w:name w:val="MSHeadings Char"/>
    <w:basedOn w:val="DefaultParagraphFont"/>
    <w:link w:val="MSHeadings"/>
    <w:rsid w:val="003D28A3"/>
    <w:rPr>
      <w:rFonts w:ascii="Arial" w:hAnsi="Arial" w:cs="Arial"/>
      <w:b/>
      <w:color w:val="BE3A3A" w:themeColor="text2"/>
      <w:sz w:val="28"/>
      <w:szCs w:val="28"/>
    </w:rPr>
  </w:style>
  <w:style w:type="paragraph" w:customStyle="1" w:styleId="MSSubheading">
    <w:name w:val="MSSubheading"/>
    <w:basedOn w:val="Normal"/>
    <w:link w:val="MSSubheadingChar"/>
    <w:qFormat/>
    <w:rsid w:val="003D28A3"/>
    <w:pPr>
      <w:tabs>
        <w:tab w:val="left" w:pos="4047"/>
      </w:tabs>
    </w:pPr>
    <w:rPr>
      <w:rFonts w:ascii="Arial" w:hAnsi="Arial" w:cs="Arial"/>
      <w:b/>
      <w:sz w:val="24"/>
      <w:szCs w:val="24"/>
    </w:rPr>
  </w:style>
  <w:style w:type="character" w:customStyle="1" w:styleId="MSSubheadingChar">
    <w:name w:val="MSSubheading Char"/>
    <w:basedOn w:val="DefaultParagraphFont"/>
    <w:link w:val="MSSubheading"/>
    <w:rsid w:val="003D28A3"/>
    <w:rPr>
      <w:rFonts w:ascii="Arial" w:hAnsi="Arial" w:cs="Arial"/>
      <w:b/>
      <w:sz w:val="24"/>
      <w:szCs w:val="24"/>
    </w:rPr>
  </w:style>
  <w:style w:type="paragraph" w:customStyle="1" w:styleId="MSBody">
    <w:name w:val="MSBody"/>
    <w:basedOn w:val="Normal"/>
    <w:link w:val="MSBodyChar"/>
    <w:qFormat/>
    <w:rsid w:val="003D28A3"/>
    <w:pPr>
      <w:tabs>
        <w:tab w:val="left" w:pos="4047"/>
      </w:tabs>
      <w:spacing w:before="120" w:after="0" w:line="360" w:lineRule="auto"/>
    </w:pPr>
    <w:rPr>
      <w:rFonts w:ascii="Arial" w:hAnsi="Arial" w:cs="Arial"/>
      <w:sz w:val="20"/>
      <w:szCs w:val="20"/>
    </w:rPr>
  </w:style>
  <w:style w:type="character" w:customStyle="1" w:styleId="MSBodyChar">
    <w:name w:val="MSBody Char"/>
    <w:basedOn w:val="DefaultParagraphFont"/>
    <w:link w:val="MSBody"/>
    <w:rsid w:val="003D28A3"/>
    <w:rPr>
      <w:rFonts w:ascii="Arial" w:hAnsi="Arial" w:cs="Arial"/>
      <w:sz w:val="20"/>
      <w:szCs w:val="20"/>
    </w:rPr>
  </w:style>
  <w:style w:type="paragraph" w:customStyle="1" w:styleId="MSBulletFirstLevel">
    <w:name w:val="MSBulletFirstLevel"/>
    <w:basedOn w:val="ListParagraph"/>
    <w:link w:val="MSBulletFirstLevelChar"/>
    <w:qFormat/>
    <w:rsid w:val="003D28A3"/>
    <w:pPr>
      <w:numPr>
        <w:numId w:val="4"/>
      </w:numPr>
      <w:tabs>
        <w:tab w:val="left" w:pos="4047"/>
      </w:tabs>
      <w:spacing w:before="120" w:after="0" w:line="360" w:lineRule="auto"/>
    </w:pPr>
    <w:rPr>
      <w:rFonts w:ascii="Arial" w:hAnsi="Arial" w:cs="Arial"/>
      <w:sz w:val="20"/>
      <w:szCs w:val="20"/>
    </w:rPr>
  </w:style>
  <w:style w:type="character" w:customStyle="1" w:styleId="MSBulletFirstLevelChar">
    <w:name w:val="MSBulletFirstLevel Char"/>
    <w:basedOn w:val="ListParagraphChar"/>
    <w:link w:val="MSBulletFirstLevel"/>
    <w:rsid w:val="003D28A3"/>
    <w:rPr>
      <w:rFonts w:ascii="Arial" w:hAnsi="Arial" w:cs="Arial"/>
      <w:sz w:val="20"/>
      <w:szCs w:val="20"/>
    </w:rPr>
  </w:style>
  <w:style w:type="paragraph" w:customStyle="1" w:styleId="MSBulletSecondLevel">
    <w:name w:val="MSBulletSecondLevel"/>
    <w:basedOn w:val="ListParagraph"/>
    <w:link w:val="MSBulletSecondLevelChar"/>
    <w:qFormat/>
    <w:rsid w:val="003D28A3"/>
    <w:pPr>
      <w:numPr>
        <w:ilvl w:val="1"/>
        <w:numId w:val="4"/>
      </w:numPr>
      <w:tabs>
        <w:tab w:val="left" w:pos="4047"/>
      </w:tabs>
      <w:spacing w:before="120" w:after="0" w:line="360" w:lineRule="auto"/>
    </w:pPr>
    <w:rPr>
      <w:rFonts w:ascii="Arial" w:hAnsi="Arial" w:cs="Arial"/>
      <w:sz w:val="20"/>
      <w:szCs w:val="20"/>
    </w:rPr>
  </w:style>
  <w:style w:type="character" w:customStyle="1" w:styleId="MSBulletSecondLevelChar">
    <w:name w:val="MSBulletSecondLevel Char"/>
    <w:basedOn w:val="ListParagraphChar"/>
    <w:link w:val="MSBulletSecondLevel"/>
    <w:rsid w:val="003D28A3"/>
    <w:rPr>
      <w:rFonts w:ascii="Arial" w:hAnsi="Arial" w:cs="Arial"/>
      <w:sz w:val="20"/>
      <w:szCs w:val="20"/>
    </w:rPr>
  </w:style>
  <w:style w:type="paragraph" w:customStyle="1" w:styleId="MSBulletThridLevel">
    <w:name w:val="MSBulletThridLevel"/>
    <w:basedOn w:val="ListParagraph"/>
    <w:link w:val="MSBulletThridLevelChar"/>
    <w:qFormat/>
    <w:rsid w:val="003D28A3"/>
    <w:pPr>
      <w:numPr>
        <w:ilvl w:val="2"/>
        <w:numId w:val="4"/>
      </w:numPr>
      <w:tabs>
        <w:tab w:val="left" w:pos="4047"/>
      </w:tabs>
      <w:spacing w:before="120" w:after="0" w:line="360" w:lineRule="auto"/>
    </w:pPr>
    <w:rPr>
      <w:rFonts w:ascii="Arial" w:hAnsi="Arial" w:cs="Arial"/>
      <w:sz w:val="20"/>
      <w:szCs w:val="20"/>
    </w:rPr>
  </w:style>
  <w:style w:type="character" w:customStyle="1" w:styleId="MSBulletThridLevelChar">
    <w:name w:val="MSBulletThridLevel Char"/>
    <w:basedOn w:val="ListParagraphChar"/>
    <w:link w:val="MSBulletThridLevel"/>
    <w:rsid w:val="003D28A3"/>
    <w:rPr>
      <w:rFonts w:ascii="Arial" w:hAnsi="Arial" w:cs="Arial"/>
      <w:sz w:val="20"/>
      <w:szCs w:val="20"/>
    </w:rPr>
  </w:style>
  <w:style w:type="paragraph" w:customStyle="1" w:styleId="MSBulletFourthLevel">
    <w:name w:val="MSBulletFourthLevel"/>
    <w:basedOn w:val="ListParagraph"/>
    <w:link w:val="MSBulletFourthLevelChar"/>
    <w:qFormat/>
    <w:rsid w:val="003D28A3"/>
    <w:pPr>
      <w:numPr>
        <w:ilvl w:val="3"/>
        <w:numId w:val="4"/>
      </w:numPr>
      <w:tabs>
        <w:tab w:val="left" w:pos="4047"/>
      </w:tabs>
      <w:spacing w:before="120" w:after="0" w:line="360" w:lineRule="auto"/>
    </w:pPr>
    <w:rPr>
      <w:rFonts w:ascii="Arial" w:hAnsi="Arial" w:cs="Arial"/>
      <w:sz w:val="20"/>
      <w:szCs w:val="20"/>
    </w:rPr>
  </w:style>
  <w:style w:type="character" w:customStyle="1" w:styleId="MSBulletFourthLevelChar">
    <w:name w:val="MSBulletFourthLevel Char"/>
    <w:basedOn w:val="ListParagraphChar"/>
    <w:link w:val="MSBulletFourthLevel"/>
    <w:rsid w:val="003D28A3"/>
    <w:rPr>
      <w:rFonts w:ascii="Arial" w:hAnsi="Arial" w:cs="Arial"/>
      <w:sz w:val="20"/>
      <w:szCs w:val="20"/>
    </w:rPr>
  </w:style>
  <w:style w:type="paragraph" w:customStyle="1" w:styleId="MSSubtitle">
    <w:name w:val="MSSubtitle"/>
    <w:basedOn w:val="Normal"/>
    <w:link w:val="MSSubtitleChar"/>
    <w:qFormat/>
    <w:rsid w:val="003616DD"/>
    <w:pPr>
      <w:jc w:val="center"/>
    </w:pPr>
    <w:rPr>
      <w:rFonts w:ascii="Arial" w:eastAsia="Calibri" w:hAnsi="Arial" w:cs="Arial"/>
      <w:b/>
      <w:color w:val="625753" w:themeColor="accent3"/>
      <w:sz w:val="32"/>
      <w:szCs w:val="32"/>
    </w:rPr>
  </w:style>
  <w:style w:type="character" w:customStyle="1" w:styleId="MSSubtitleChar">
    <w:name w:val="MSSubtitle Char"/>
    <w:basedOn w:val="DefaultParagraphFont"/>
    <w:link w:val="MSSubtitle"/>
    <w:rsid w:val="003616DD"/>
    <w:rPr>
      <w:rFonts w:ascii="Arial" w:eastAsia="Calibri" w:hAnsi="Arial" w:cs="Arial"/>
      <w:b/>
      <w:color w:val="625753" w:themeColor="accent3"/>
      <w:sz w:val="32"/>
      <w:szCs w:val="32"/>
    </w:rPr>
  </w:style>
  <w:style w:type="paragraph" w:styleId="Header">
    <w:name w:val="header"/>
    <w:basedOn w:val="Normal"/>
    <w:link w:val="HeaderChar"/>
    <w:unhideWhenUsed/>
    <w:rsid w:val="00A81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819FB"/>
  </w:style>
  <w:style w:type="paragraph" w:styleId="Footer">
    <w:name w:val="footer"/>
    <w:basedOn w:val="Normal"/>
    <w:link w:val="FooterChar"/>
    <w:uiPriority w:val="99"/>
    <w:unhideWhenUsed/>
    <w:rsid w:val="00A81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9FB"/>
  </w:style>
  <w:style w:type="table" w:styleId="TableGrid">
    <w:name w:val="Table Grid"/>
    <w:basedOn w:val="TableNormal"/>
    <w:rsid w:val="003859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859B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3859B5"/>
    <w:rPr>
      <w:b/>
      <w:bCs/>
      <w:smallCaps/>
      <w:spacing w:val="5"/>
    </w:rPr>
  </w:style>
  <w:style w:type="character" w:styleId="Hyperlink">
    <w:name w:val="Hyperlink"/>
    <w:basedOn w:val="DefaultParagraphFont"/>
    <w:rsid w:val="003859B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57231\Desktop\MahindraStyles\MahindraSatyamTemplate-Girija.dotx" TargetMode="External"/></Relationships>
</file>

<file path=word/theme/theme1.xml><?xml version="1.0" encoding="utf-8"?>
<a:theme xmlns:a="http://schemas.openxmlformats.org/drawingml/2006/main" name="Office Theme">
  <a:themeElements>
    <a:clrScheme name="MS_New_Theam_Template">
      <a:dk1>
        <a:sysClr val="windowText" lastClr="000000"/>
      </a:dk1>
      <a:lt1>
        <a:sysClr val="window" lastClr="FFFFFF"/>
      </a:lt1>
      <a:dk2>
        <a:srgbClr val="BE3A3A"/>
      </a:dk2>
      <a:lt2>
        <a:srgbClr val="625753"/>
      </a:lt2>
      <a:accent1>
        <a:srgbClr val="E6E3E2"/>
      </a:accent1>
      <a:accent2>
        <a:srgbClr val="A092B4"/>
      </a:accent2>
      <a:accent3>
        <a:srgbClr val="625753"/>
      </a:accent3>
      <a:accent4>
        <a:srgbClr val="BE3A3A"/>
      </a:accent4>
      <a:accent5>
        <a:srgbClr val="FFC000"/>
      </a:accent5>
      <a:accent6>
        <a:srgbClr val="00B050"/>
      </a:accent6>
      <a:hlink>
        <a:srgbClr val="625753"/>
      </a:hlink>
      <a:folHlink>
        <a:srgbClr val="BE3A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MahindraSatyamTemplate-Girija</Template>
  <TotalTime>414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cg57231</dc:creator>
  <cp:lastModifiedBy>Common Training user</cp:lastModifiedBy>
  <cp:revision>107</cp:revision>
  <dcterms:created xsi:type="dcterms:W3CDTF">2009-08-03T05:30:00Z</dcterms:created>
  <dcterms:modified xsi:type="dcterms:W3CDTF">2017-04-10T06:08:00Z</dcterms:modified>
</cp:coreProperties>
</file>